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F70" w:rsidRDefault="00161AFA" w:rsidP="005A48C8">
      <w:pPr>
        <w:pStyle w:val="a9"/>
        <w:rPr>
          <w:rFonts w:hint="eastAsia"/>
        </w:rPr>
      </w:pPr>
      <w:r>
        <w:rPr>
          <w:rFonts w:hint="eastAsia"/>
        </w:rPr>
        <w:t>hdu</w:t>
      </w:r>
      <w:r>
        <w:t>3483</w:t>
      </w:r>
      <w:r w:rsidR="0086172F">
        <w:rPr>
          <w:rFonts w:hint="eastAsia"/>
        </w:rPr>
        <w:t>解题报告</w:t>
      </w:r>
    </w:p>
    <w:p w:rsidR="0086172F" w:rsidRDefault="0086172F" w:rsidP="005A48C8">
      <w:pPr>
        <w:pStyle w:val="1"/>
        <w:rPr>
          <w:rFonts w:hint="eastAsia"/>
        </w:rPr>
      </w:pPr>
      <w:r>
        <w:rPr>
          <w:rFonts w:hint="eastAsia"/>
        </w:rPr>
        <w:t>题意</w:t>
      </w:r>
    </w:p>
    <w:p w:rsidR="00176C06" w:rsidRDefault="008F5B9F" w:rsidP="005A48C8">
      <w:pPr>
        <w:pStyle w:val="a8"/>
        <w:ind w:firstLine="480"/>
      </w:pPr>
      <w:r>
        <w:rPr>
          <w:rFonts w:hint="eastAsia"/>
        </w:rPr>
        <w:t>计算</w:t>
      </w:r>
    </w:p>
    <w:p w:rsidR="008F5B9F" w:rsidRDefault="00161AFA" w:rsidP="00161AFA">
      <w:pPr>
        <w:pStyle w:val="a6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%M</m:t>
          </m:r>
        </m:oMath>
      </m:oMathPara>
    </w:p>
    <w:p w:rsidR="007940E6" w:rsidRDefault="007940E6" w:rsidP="005A48C8">
      <w:pPr>
        <w:pStyle w:val="1"/>
        <w:rPr>
          <w:rFonts w:hint="eastAsia"/>
        </w:rPr>
      </w:pPr>
      <w:r>
        <w:rPr>
          <w:rFonts w:hint="eastAsia"/>
        </w:rPr>
        <w:t>思路</w:t>
      </w:r>
    </w:p>
    <w:p w:rsidR="00CA00A8" w:rsidRDefault="00161AFA" w:rsidP="00D90FA8">
      <w:pPr>
        <w:pStyle w:val="a8"/>
        <w:ind w:firstLine="480"/>
        <w:rPr>
          <w:rFonts w:hint="eastAsia"/>
        </w:rPr>
      </w:pPr>
      <w:r>
        <w:rPr>
          <w:rFonts w:hint="eastAsia"/>
        </w:rPr>
        <w:t>典型的利用二项式定理构造矩阵，然后进行快速幂的题目。</w:t>
      </w:r>
      <w:bookmarkStart w:id="0" w:name="_GoBack"/>
      <w:bookmarkEnd w:id="0"/>
    </w:p>
    <w:p w:rsidR="0050734B" w:rsidRDefault="0050734B" w:rsidP="005A48C8">
      <w:pPr>
        <w:pStyle w:val="1"/>
        <w:rPr>
          <w:rFonts w:hint="eastAsia"/>
        </w:rPr>
      </w:pPr>
      <w:r>
        <w:rPr>
          <w:rFonts w:hint="eastAsia"/>
        </w:rPr>
        <w:t>难点</w:t>
      </w:r>
    </w:p>
    <w:p w:rsidR="0050734B" w:rsidRDefault="005368F6" w:rsidP="005A48C8">
      <w:pPr>
        <w:pStyle w:val="a8"/>
        <w:ind w:firstLine="480"/>
        <w:rPr>
          <w:rFonts w:hint="eastAsia"/>
        </w:rPr>
      </w:pPr>
      <w:r>
        <w:rPr>
          <w:rFonts w:hint="eastAsia"/>
        </w:rPr>
        <w:t>模数比较大，因此计算过程中某些中间值可能会溢出，使用</w:t>
      </w:r>
      <w:r>
        <w:rPr>
          <w:rFonts w:hint="eastAsia"/>
        </w:rPr>
        <w:t>unsigned</w:t>
      </w:r>
      <w:proofErr w:type="gramStart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  <w:proofErr w:type="gramEnd"/>
      <w:r>
        <w:rPr>
          <w:rFonts w:hint="eastAsia"/>
        </w:rPr>
        <w:t>类型</w:t>
      </w:r>
      <w:r w:rsidR="00960316">
        <w:rPr>
          <w:rFonts w:hint="eastAsia"/>
        </w:rPr>
        <w:t>。</w:t>
      </w:r>
    </w:p>
    <w:p w:rsidR="000D75D5" w:rsidRDefault="000D75D5" w:rsidP="005A48C8">
      <w:pPr>
        <w:pStyle w:val="1"/>
        <w:rPr>
          <w:rFonts w:hint="eastAsia"/>
        </w:rPr>
      </w:pPr>
      <w:r>
        <w:rPr>
          <w:rFonts w:hint="eastAsia"/>
        </w:rPr>
        <w:t>成绩</w:t>
      </w:r>
    </w:p>
    <w:p w:rsidR="001416CF" w:rsidRDefault="005368F6" w:rsidP="005A48C8">
      <w:pPr>
        <w:pStyle w:val="a8"/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WA</w:t>
      </w:r>
      <w:r>
        <w:rPr>
          <w:rFonts w:hint="eastAsia"/>
        </w:rPr>
        <w:t>，中间值溢出。</w:t>
      </w:r>
    </w:p>
    <w:p w:rsidR="000D75D5" w:rsidRDefault="00D90A6E" w:rsidP="005A48C8">
      <w:pPr>
        <w:pStyle w:val="a8"/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AC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，</w:t>
      </w:r>
      <w:r w:rsidR="005368F6">
        <w:rPr>
          <w:rFonts w:hint="eastAsia"/>
        </w:rPr>
        <w:t>1160</w:t>
      </w:r>
      <w:r>
        <w:rPr>
          <w:rFonts w:hint="eastAsia"/>
        </w:rPr>
        <w:t>k</w:t>
      </w:r>
      <w:r>
        <w:rPr>
          <w:rFonts w:hint="eastAsia"/>
        </w:rPr>
        <w:t>，</w:t>
      </w:r>
      <w:r w:rsidR="005368F6">
        <w:rPr>
          <w:rFonts w:hint="eastAsia"/>
        </w:rPr>
        <w:t>31</w:t>
      </w:r>
      <w:r>
        <w:rPr>
          <w:rFonts w:hint="eastAsia"/>
        </w:rPr>
        <w:t>ms</w:t>
      </w:r>
      <w:r w:rsidR="00910820">
        <w:rPr>
          <w:rFonts w:hint="eastAsia"/>
        </w:rPr>
        <w:t>，</w:t>
      </w:r>
      <w:r w:rsidR="00EC22AD">
        <w:rPr>
          <w:rFonts w:hint="eastAsia"/>
        </w:rPr>
        <w:t>1</w:t>
      </w:r>
      <w:r w:rsidR="005368F6">
        <w:rPr>
          <w:rFonts w:hint="eastAsia"/>
        </w:rPr>
        <w:t>737</w:t>
      </w:r>
      <w:r w:rsidR="00910820">
        <w:rPr>
          <w:rFonts w:hint="eastAsia"/>
        </w:rPr>
        <w:t>B</w:t>
      </w:r>
      <w:r w:rsidR="00D1251F">
        <w:rPr>
          <w:rFonts w:hint="eastAsia"/>
        </w:rPr>
        <w:t>。</w:t>
      </w:r>
    </w:p>
    <w:p w:rsidR="00D1251F" w:rsidRDefault="00BB11AF" w:rsidP="005A48C8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:rsidR="00BB11AF" w:rsidRPr="00BB11AF" w:rsidRDefault="00F737F4" w:rsidP="005A48C8">
      <w:pPr>
        <w:pStyle w:val="a8"/>
        <w:ind w:firstLine="480"/>
        <w:rPr>
          <w:rFonts w:hint="eastAsia"/>
        </w:rPr>
      </w:pPr>
      <w:r>
        <w:rPr>
          <w:rFonts w:hint="eastAsia"/>
        </w:rPr>
        <w:t>最基本的</w:t>
      </w:r>
      <w:proofErr w:type="spellStart"/>
      <w:r>
        <w:rPr>
          <w:rFonts w:hint="eastAsia"/>
        </w:rPr>
        <w:t>Polya</w:t>
      </w:r>
      <w:proofErr w:type="spellEnd"/>
      <w:r>
        <w:rPr>
          <w:rFonts w:hint="eastAsia"/>
        </w:rPr>
        <w:t>定理</w:t>
      </w:r>
      <w:r w:rsidR="00E846C1">
        <w:rPr>
          <w:rFonts w:hint="eastAsia"/>
        </w:rPr>
        <w:t>优化</w:t>
      </w:r>
      <w:r w:rsidR="00B72741">
        <w:rPr>
          <w:rFonts w:hint="eastAsia"/>
        </w:rPr>
        <w:t>。</w:t>
      </w:r>
      <w:r w:rsidR="007D197A">
        <w:rPr>
          <w:rFonts w:hint="eastAsia"/>
        </w:rPr>
        <w:t>还需要用到欧拉函数和</w:t>
      </w:r>
      <w:proofErr w:type="gramStart"/>
      <w:r w:rsidR="007D197A">
        <w:rPr>
          <w:rFonts w:hint="eastAsia"/>
        </w:rPr>
        <w:t>幂</w:t>
      </w:r>
      <w:proofErr w:type="gramEnd"/>
      <w:r w:rsidR="007D197A">
        <w:rPr>
          <w:rFonts w:hint="eastAsia"/>
        </w:rPr>
        <w:t>的模运算，欧拉函数中用到质数的求法</w:t>
      </w:r>
      <w:r w:rsidR="00090C73">
        <w:rPr>
          <w:rFonts w:hint="eastAsia"/>
        </w:rPr>
        <w:t>，基本同</w:t>
      </w:r>
      <w:r w:rsidR="00090C73">
        <w:rPr>
          <w:rFonts w:hint="eastAsia"/>
        </w:rPr>
        <w:t>POJ2154</w:t>
      </w:r>
      <w:r w:rsidR="007D197A">
        <w:rPr>
          <w:rFonts w:hint="eastAsia"/>
        </w:rPr>
        <w:t>。</w:t>
      </w:r>
    </w:p>
    <w:sectPr w:rsidR="00BB11AF" w:rsidRPr="00BB1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706E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">
    <w:nsid w:val="06576D9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">
    <w:nsid w:val="065922B2"/>
    <w:multiLevelType w:val="multilevel"/>
    <w:tmpl w:val="31D41938"/>
    <w:lvl w:ilvl="0">
      <w:start w:val="1"/>
      <w:numFmt w:val="decimal"/>
      <w:pStyle w:val="1"/>
      <w:isLgl/>
      <w:lvlText w:val="%1"/>
      <w:lvlJc w:val="left"/>
      <w:pPr>
        <w:tabs>
          <w:tab w:val="num" w:pos="-1"/>
        </w:tabs>
        <w:ind w:left="-1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-1"/>
        </w:tabs>
        <w:ind w:left="-1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isLgl/>
      <w:lvlText w:val="%1.%2.%3.%5"/>
      <w:lvlJc w:val="left"/>
      <w:pPr>
        <w:tabs>
          <w:tab w:val="num" w:pos="-1"/>
        </w:tabs>
        <w:ind w:left="-1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944"/>
        </w:tabs>
        <w:ind w:left="15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29"/>
        </w:tabs>
        <w:ind w:left="21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14"/>
        </w:tabs>
        <w:ind w:left="26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300"/>
        </w:tabs>
        <w:ind w:left="3400" w:hanging="1700"/>
      </w:pPr>
      <w:rPr>
        <w:rFonts w:hint="eastAsia"/>
      </w:rPr>
    </w:lvl>
  </w:abstractNum>
  <w:abstractNum w:abstractNumId="3">
    <w:nsid w:val="08D868B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4">
    <w:nsid w:val="0C71089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>
    <w:nsid w:val="10540D8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15034280"/>
    <w:multiLevelType w:val="hybridMultilevel"/>
    <w:tmpl w:val="83A826F2"/>
    <w:lvl w:ilvl="0" w:tplc="92626336">
      <w:start w:val="1"/>
      <w:numFmt w:val="decimal"/>
      <w:pStyle w:val="a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935453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>
    <w:nsid w:val="1E20744B"/>
    <w:multiLevelType w:val="multilevel"/>
    <w:tmpl w:val="99B6689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425"/>
        </w:tabs>
        <w:ind w:left="794" w:hanging="79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9">
    <w:nsid w:val="1E461CF7"/>
    <w:multiLevelType w:val="multilevel"/>
    <w:tmpl w:val="191E143A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425"/>
        </w:tabs>
        <w:ind w:left="794" w:hanging="79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10">
    <w:nsid w:val="22597674"/>
    <w:multiLevelType w:val="multilevel"/>
    <w:tmpl w:val="CCE63202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425"/>
        </w:tabs>
        <w:ind w:left="794" w:hanging="79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11">
    <w:nsid w:val="27B15E21"/>
    <w:multiLevelType w:val="multilevel"/>
    <w:tmpl w:val="E6C6E062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425"/>
        </w:tabs>
        <w:ind w:left="794" w:hanging="79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12">
    <w:nsid w:val="28601A1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>
    <w:nsid w:val="29BE291E"/>
    <w:multiLevelType w:val="multilevel"/>
    <w:tmpl w:val="26CA89AE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425"/>
        </w:tabs>
        <w:ind w:left="794" w:hanging="79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14">
    <w:nsid w:val="29C47590"/>
    <w:multiLevelType w:val="multilevel"/>
    <w:tmpl w:val="D3645BCA"/>
    <w:lvl w:ilvl="0">
      <w:start w:val="1"/>
      <w:numFmt w:val="decimal"/>
      <w:pStyle w:val="20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425"/>
        </w:tabs>
        <w:ind w:left="794" w:hanging="79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15">
    <w:nsid w:val="2BBF705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16">
    <w:nsid w:val="3E062F1A"/>
    <w:multiLevelType w:val="hybridMultilevel"/>
    <w:tmpl w:val="5FD4A252"/>
    <w:lvl w:ilvl="0" w:tplc="CB8AFF94">
      <w:start w:val="1"/>
      <w:numFmt w:val="decimal"/>
      <w:pStyle w:val="a0"/>
      <w:lvlText w:val="[%1] "/>
      <w:lvlJc w:val="left"/>
      <w:pPr>
        <w:tabs>
          <w:tab w:val="num" w:pos="539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F5C784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18">
    <w:nsid w:val="444C5210"/>
    <w:multiLevelType w:val="multilevel"/>
    <w:tmpl w:val="427E4DEC"/>
    <w:lvl w:ilvl="0">
      <w:start w:val="1"/>
      <w:numFmt w:val="decimal"/>
      <w:pStyle w:val="20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425"/>
        </w:tabs>
        <w:ind w:left="794" w:hanging="79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19">
    <w:nsid w:val="48DF67F7"/>
    <w:multiLevelType w:val="multilevel"/>
    <w:tmpl w:val="A9C80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425"/>
        </w:tabs>
        <w:ind w:left="794" w:hanging="79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20">
    <w:nsid w:val="4C85560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1">
    <w:nsid w:val="4E333F2B"/>
    <w:multiLevelType w:val="multilevel"/>
    <w:tmpl w:val="D5C47CA2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425"/>
        </w:tabs>
        <w:ind w:left="794" w:hanging="79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22">
    <w:nsid w:val="536D4CA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3">
    <w:nsid w:val="68A607A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24">
    <w:nsid w:val="693D23FB"/>
    <w:multiLevelType w:val="multilevel"/>
    <w:tmpl w:val="5888BD18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425"/>
        </w:tabs>
        <w:ind w:left="794" w:hanging="79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25">
    <w:nsid w:val="69E247EE"/>
    <w:multiLevelType w:val="multilevel"/>
    <w:tmpl w:val="301615F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425"/>
        </w:tabs>
        <w:ind w:left="794" w:hanging="79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26">
    <w:nsid w:val="6E895D37"/>
    <w:multiLevelType w:val="multilevel"/>
    <w:tmpl w:val="71F41520"/>
    <w:lvl w:ilvl="0">
      <w:start w:val="1"/>
      <w:numFmt w:val="none"/>
      <w:pStyle w:val="10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isLgl/>
      <w:lvlText w:val="%1%2"/>
      <w:lvlJc w:val="left"/>
      <w:pPr>
        <w:tabs>
          <w:tab w:val="num" w:pos="425"/>
        </w:tabs>
        <w:ind w:left="794" w:hanging="794"/>
      </w:pPr>
      <w:rPr>
        <w:rFonts w:hint="eastAsia"/>
      </w:rPr>
    </w:lvl>
    <w:lvl w:ilvl="2">
      <w:start w:val="1"/>
      <w:numFmt w:val="decimal"/>
      <w:lvlText w:val="%1%2.%3"/>
      <w:lvlJc w:val="left"/>
      <w:pPr>
        <w:tabs>
          <w:tab w:val="num" w:pos="0"/>
        </w:tabs>
        <w:ind w:left="794" w:hanging="794"/>
      </w:pPr>
      <w:rPr>
        <w:rFonts w:hint="eastAsia"/>
      </w:rPr>
    </w:lvl>
    <w:lvl w:ilvl="3">
      <w:start w:val="1"/>
      <w:numFmt w:val="decimal"/>
      <w:pStyle w:val="40"/>
      <w:isLgl/>
      <w:lvlText w:val="%1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27">
    <w:nsid w:val="6FB01358"/>
    <w:multiLevelType w:val="hybridMultilevel"/>
    <w:tmpl w:val="74A422D4"/>
    <w:lvl w:ilvl="0" w:tplc="6D1C327A">
      <w:start w:val="1"/>
      <w:numFmt w:val="bullet"/>
      <w:pStyle w:val="a1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3512DD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>
    <w:nsid w:val="773E5810"/>
    <w:multiLevelType w:val="multilevel"/>
    <w:tmpl w:val="7BBC76F8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30"/>
      <w:isLgl/>
      <w:lvlText w:val="%1.%2"/>
      <w:lvlJc w:val="left"/>
      <w:pPr>
        <w:tabs>
          <w:tab w:val="num" w:pos="425"/>
        </w:tabs>
        <w:ind w:left="794" w:hanging="79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30">
    <w:nsid w:val="783255E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31">
    <w:nsid w:val="7C78481D"/>
    <w:multiLevelType w:val="multilevel"/>
    <w:tmpl w:val="64D24DA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425"/>
        </w:tabs>
        <w:ind w:left="794" w:hanging="79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32">
    <w:nsid w:val="7E904068"/>
    <w:multiLevelType w:val="multilevel"/>
    <w:tmpl w:val="E312E972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425"/>
        </w:tabs>
        <w:ind w:left="794" w:hanging="79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num w:numId="1">
    <w:abstractNumId w:val="14"/>
  </w:num>
  <w:num w:numId="2">
    <w:abstractNumId w:val="17"/>
  </w:num>
  <w:num w:numId="3">
    <w:abstractNumId w:val="15"/>
  </w:num>
  <w:num w:numId="4">
    <w:abstractNumId w:val="18"/>
  </w:num>
  <w:num w:numId="5">
    <w:abstractNumId w:val="30"/>
  </w:num>
  <w:num w:numId="6">
    <w:abstractNumId w:val="23"/>
  </w:num>
  <w:num w:numId="7">
    <w:abstractNumId w:val="3"/>
  </w:num>
  <w:num w:numId="8">
    <w:abstractNumId w:val="9"/>
  </w:num>
  <w:num w:numId="9">
    <w:abstractNumId w:val="12"/>
  </w:num>
  <w:num w:numId="10">
    <w:abstractNumId w:val="4"/>
  </w:num>
  <w:num w:numId="11">
    <w:abstractNumId w:val="21"/>
  </w:num>
  <w:num w:numId="12">
    <w:abstractNumId w:val="29"/>
  </w:num>
  <w:num w:numId="13">
    <w:abstractNumId w:val="11"/>
  </w:num>
  <w:num w:numId="14">
    <w:abstractNumId w:val="32"/>
  </w:num>
  <w:num w:numId="15">
    <w:abstractNumId w:val="13"/>
  </w:num>
  <w:num w:numId="16">
    <w:abstractNumId w:val="25"/>
  </w:num>
  <w:num w:numId="17">
    <w:abstractNumId w:val="24"/>
  </w:num>
  <w:num w:numId="18">
    <w:abstractNumId w:val="8"/>
  </w:num>
  <w:num w:numId="19">
    <w:abstractNumId w:val="19"/>
  </w:num>
  <w:num w:numId="20">
    <w:abstractNumId w:val="31"/>
  </w:num>
  <w:num w:numId="21">
    <w:abstractNumId w:val="26"/>
  </w:num>
  <w:num w:numId="22">
    <w:abstractNumId w:val="10"/>
  </w:num>
  <w:num w:numId="23">
    <w:abstractNumId w:val="7"/>
  </w:num>
  <w:num w:numId="24">
    <w:abstractNumId w:val="6"/>
  </w:num>
  <w:num w:numId="25">
    <w:abstractNumId w:val="22"/>
  </w:num>
  <w:num w:numId="26">
    <w:abstractNumId w:val="16"/>
  </w:num>
  <w:num w:numId="27">
    <w:abstractNumId w:val="1"/>
  </w:num>
  <w:num w:numId="28">
    <w:abstractNumId w:val="2"/>
  </w:num>
  <w:num w:numId="29">
    <w:abstractNumId w:val="20"/>
  </w:num>
  <w:num w:numId="30">
    <w:abstractNumId w:val="5"/>
  </w:num>
  <w:num w:numId="31">
    <w:abstractNumId w:val="0"/>
  </w:num>
  <w:num w:numId="32">
    <w:abstractNumId w:val="28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2F"/>
    <w:rsid w:val="00011B6C"/>
    <w:rsid w:val="00021007"/>
    <w:rsid w:val="0003341F"/>
    <w:rsid w:val="000554BA"/>
    <w:rsid w:val="00063B34"/>
    <w:rsid w:val="000735A8"/>
    <w:rsid w:val="00084782"/>
    <w:rsid w:val="00090C73"/>
    <w:rsid w:val="0009575B"/>
    <w:rsid w:val="000A20C4"/>
    <w:rsid w:val="000D75D5"/>
    <w:rsid w:val="000F787B"/>
    <w:rsid w:val="00104478"/>
    <w:rsid w:val="00105FAD"/>
    <w:rsid w:val="00126069"/>
    <w:rsid w:val="001416CF"/>
    <w:rsid w:val="0014350F"/>
    <w:rsid w:val="00161AFA"/>
    <w:rsid w:val="001704AB"/>
    <w:rsid w:val="001750A3"/>
    <w:rsid w:val="00176C06"/>
    <w:rsid w:val="0018747A"/>
    <w:rsid w:val="001A6745"/>
    <w:rsid w:val="001C0282"/>
    <w:rsid w:val="001E7CB2"/>
    <w:rsid w:val="0020295A"/>
    <w:rsid w:val="00214AAC"/>
    <w:rsid w:val="00220A5B"/>
    <w:rsid w:val="00237468"/>
    <w:rsid w:val="0025381D"/>
    <w:rsid w:val="002550C6"/>
    <w:rsid w:val="00257D4E"/>
    <w:rsid w:val="00274BD9"/>
    <w:rsid w:val="00281D5E"/>
    <w:rsid w:val="002A6755"/>
    <w:rsid w:val="002E3BDB"/>
    <w:rsid w:val="00323B92"/>
    <w:rsid w:val="00330A59"/>
    <w:rsid w:val="00340C30"/>
    <w:rsid w:val="00396AC9"/>
    <w:rsid w:val="003A6581"/>
    <w:rsid w:val="003E4BA8"/>
    <w:rsid w:val="003E712F"/>
    <w:rsid w:val="00401F1A"/>
    <w:rsid w:val="004133B1"/>
    <w:rsid w:val="0042494A"/>
    <w:rsid w:val="0042793D"/>
    <w:rsid w:val="00495690"/>
    <w:rsid w:val="004B2C40"/>
    <w:rsid w:val="004B2F51"/>
    <w:rsid w:val="004B6418"/>
    <w:rsid w:val="004C0D92"/>
    <w:rsid w:val="004E108F"/>
    <w:rsid w:val="004E1F70"/>
    <w:rsid w:val="004F4343"/>
    <w:rsid w:val="0050734B"/>
    <w:rsid w:val="005139C5"/>
    <w:rsid w:val="005368F6"/>
    <w:rsid w:val="00550C27"/>
    <w:rsid w:val="00551DA4"/>
    <w:rsid w:val="00557493"/>
    <w:rsid w:val="00581EA7"/>
    <w:rsid w:val="00587385"/>
    <w:rsid w:val="005A48C8"/>
    <w:rsid w:val="005A5905"/>
    <w:rsid w:val="005B5ED4"/>
    <w:rsid w:val="005D2A02"/>
    <w:rsid w:val="005E108E"/>
    <w:rsid w:val="005F2E72"/>
    <w:rsid w:val="00624D58"/>
    <w:rsid w:val="0062652D"/>
    <w:rsid w:val="00653945"/>
    <w:rsid w:val="006F08B9"/>
    <w:rsid w:val="007075B8"/>
    <w:rsid w:val="00724F6B"/>
    <w:rsid w:val="007355AF"/>
    <w:rsid w:val="007940E6"/>
    <w:rsid w:val="00795679"/>
    <w:rsid w:val="007C3DFC"/>
    <w:rsid w:val="007D197A"/>
    <w:rsid w:val="007F244B"/>
    <w:rsid w:val="007F5A4A"/>
    <w:rsid w:val="007F66AB"/>
    <w:rsid w:val="007F6EA6"/>
    <w:rsid w:val="00834A12"/>
    <w:rsid w:val="0084052E"/>
    <w:rsid w:val="008553FF"/>
    <w:rsid w:val="0086172F"/>
    <w:rsid w:val="0087017C"/>
    <w:rsid w:val="008B2C64"/>
    <w:rsid w:val="008C2347"/>
    <w:rsid w:val="008E6F27"/>
    <w:rsid w:val="008F4FCE"/>
    <w:rsid w:val="008F5B9F"/>
    <w:rsid w:val="00910820"/>
    <w:rsid w:val="009162A4"/>
    <w:rsid w:val="0093074A"/>
    <w:rsid w:val="00940DC1"/>
    <w:rsid w:val="00943B9A"/>
    <w:rsid w:val="0094673F"/>
    <w:rsid w:val="00960316"/>
    <w:rsid w:val="00981432"/>
    <w:rsid w:val="00982A03"/>
    <w:rsid w:val="009C1B4B"/>
    <w:rsid w:val="00A013C7"/>
    <w:rsid w:val="00A10555"/>
    <w:rsid w:val="00A67A8F"/>
    <w:rsid w:val="00A714D9"/>
    <w:rsid w:val="00A71CCD"/>
    <w:rsid w:val="00AA583D"/>
    <w:rsid w:val="00AD006F"/>
    <w:rsid w:val="00AF7B01"/>
    <w:rsid w:val="00B35D35"/>
    <w:rsid w:val="00B553EE"/>
    <w:rsid w:val="00B72741"/>
    <w:rsid w:val="00B969EA"/>
    <w:rsid w:val="00BB11AF"/>
    <w:rsid w:val="00BB2F96"/>
    <w:rsid w:val="00BC412E"/>
    <w:rsid w:val="00BC55B4"/>
    <w:rsid w:val="00BC5603"/>
    <w:rsid w:val="00BE0FAB"/>
    <w:rsid w:val="00BE14A6"/>
    <w:rsid w:val="00C8464A"/>
    <w:rsid w:val="00C91490"/>
    <w:rsid w:val="00C96FF9"/>
    <w:rsid w:val="00CA00A8"/>
    <w:rsid w:val="00CA3D60"/>
    <w:rsid w:val="00CA52E6"/>
    <w:rsid w:val="00CA5337"/>
    <w:rsid w:val="00CC61A7"/>
    <w:rsid w:val="00CD2B91"/>
    <w:rsid w:val="00CD4AC0"/>
    <w:rsid w:val="00CF011C"/>
    <w:rsid w:val="00CF15AC"/>
    <w:rsid w:val="00D004D2"/>
    <w:rsid w:val="00D0241E"/>
    <w:rsid w:val="00D1251F"/>
    <w:rsid w:val="00D67841"/>
    <w:rsid w:val="00D90A6E"/>
    <w:rsid w:val="00D90FA8"/>
    <w:rsid w:val="00DB6890"/>
    <w:rsid w:val="00DF277C"/>
    <w:rsid w:val="00E0387A"/>
    <w:rsid w:val="00E31615"/>
    <w:rsid w:val="00E31C21"/>
    <w:rsid w:val="00E523FD"/>
    <w:rsid w:val="00E550BD"/>
    <w:rsid w:val="00E57DDF"/>
    <w:rsid w:val="00E669E1"/>
    <w:rsid w:val="00E83EEF"/>
    <w:rsid w:val="00E846C1"/>
    <w:rsid w:val="00E901C7"/>
    <w:rsid w:val="00EA3DD3"/>
    <w:rsid w:val="00EC22AD"/>
    <w:rsid w:val="00ED4210"/>
    <w:rsid w:val="00EE0813"/>
    <w:rsid w:val="00EE35AD"/>
    <w:rsid w:val="00EE4D19"/>
    <w:rsid w:val="00EE526E"/>
    <w:rsid w:val="00F02ECA"/>
    <w:rsid w:val="00F12326"/>
    <w:rsid w:val="00F159F3"/>
    <w:rsid w:val="00F26F64"/>
    <w:rsid w:val="00F532E2"/>
    <w:rsid w:val="00F60519"/>
    <w:rsid w:val="00F73194"/>
    <w:rsid w:val="00F737F4"/>
    <w:rsid w:val="00F75614"/>
    <w:rsid w:val="00F82F99"/>
    <w:rsid w:val="00FA5812"/>
    <w:rsid w:val="00FD03D2"/>
    <w:rsid w:val="00FE2B5A"/>
    <w:rsid w:val="00FE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E18D3-4528-40AD-B6DB-60B3B2B1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714D9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next w:val="a2"/>
    <w:qFormat/>
    <w:rsid w:val="002E3BDB"/>
    <w:pPr>
      <w:keepNext/>
      <w:keepLines/>
      <w:numPr>
        <w:numId w:val="21"/>
      </w:numPr>
      <w:spacing w:before="240" w:after="120"/>
      <w:jc w:val="center"/>
      <w:outlineLvl w:val="0"/>
    </w:pPr>
    <w:rPr>
      <w:b/>
      <w:bCs/>
      <w:kern w:val="44"/>
      <w:sz w:val="36"/>
      <w:szCs w:val="44"/>
    </w:rPr>
  </w:style>
  <w:style w:type="paragraph" w:styleId="20">
    <w:name w:val="heading 2"/>
    <w:next w:val="a2"/>
    <w:qFormat/>
    <w:rsid w:val="002E3BDB"/>
    <w:pPr>
      <w:keepNext/>
      <w:keepLines/>
      <w:numPr>
        <w:ilvl w:val="1"/>
        <w:numId w:val="21"/>
      </w:numPr>
      <w:spacing w:before="120" w:line="415" w:lineRule="auto"/>
      <w:outlineLvl w:val="1"/>
    </w:pPr>
    <w:rPr>
      <w:rFonts w:ascii="Arial" w:eastAsia="黑体" w:hAnsi="Arial"/>
      <w:bCs/>
      <w:kern w:val="2"/>
      <w:sz w:val="32"/>
      <w:szCs w:val="32"/>
    </w:rPr>
  </w:style>
  <w:style w:type="paragraph" w:styleId="30">
    <w:name w:val="heading 3"/>
    <w:basedOn w:val="a2"/>
    <w:next w:val="a2"/>
    <w:qFormat/>
    <w:rsid w:val="00A714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2"/>
    <w:next w:val="a2"/>
    <w:qFormat/>
    <w:rsid w:val="002E3BDB"/>
    <w:pPr>
      <w:keepNext/>
      <w:keepLines/>
      <w:numPr>
        <w:ilvl w:val="3"/>
        <w:numId w:val="21"/>
      </w:numPr>
      <w:spacing w:before="120"/>
      <w:outlineLvl w:val="3"/>
    </w:pPr>
    <w:rPr>
      <w:rFonts w:ascii="Arial" w:hAnsi="Arial"/>
      <w:bCs/>
      <w:szCs w:val="28"/>
    </w:rPr>
  </w:style>
  <w:style w:type="character" w:default="1" w:styleId="a3">
    <w:name w:val="Default Paragraph Font"/>
    <w:semiHidden/>
    <w:rsid w:val="00A714D9"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rsid w:val="00A714D9"/>
  </w:style>
  <w:style w:type="paragraph" w:customStyle="1" w:styleId="a6">
    <w:name w:val="图"/>
    <w:rsid w:val="002E3BDB"/>
    <w:pPr>
      <w:jc w:val="center"/>
    </w:pPr>
    <w:rPr>
      <w:bCs/>
      <w:kern w:val="44"/>
      <w:sz w:val="24"/>
      <w:szCs w:val="44"/>
    </w:rPr>
  </w:style>
  <w:style w:type="paragraph" w:customStyle="1" w:styleId="a">
    <w:name w:val="参考文献正文"/>
    <w:basedOn w:val="a2"/>
    <w:rsid w:val="00084782"/>
    <w:pPr>
      <w:numPr>
        <w:numId w:val="24"/>
      </w:numPr>
    </w:pPr>
  </w:style>
  <w:style w:type="paragraph" w:customStyle="1" w:styleId="a7">
    <w:name w:val="参考文献标题"/>
    <w:basedOn w:val="a"/>
    <w:next w:val="a"/>
    <w:rsid w:val="00084782"/>
    <w:pPr>
      <w:numPr>
        <w:numId w:val="0"/>
      </w:numPr>
      <w:jc w:val="left"/>
    </w:pPr>
    <w:rPr>
      <w:b/>
      <w:sz w:val="30"/>
    </w:rPr>
  </w:style>
  <w:style w:type="paragraph" w:customStyle="1" w:styleId="a8">
    <w:name w:val="我的正文"/>
    <w:rsid w:val="00A714D9"/>
    <w:pPr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customStyle="1" w:styleId="a9">
    <w:name w:val="我的文章标题"/>
    <w:next w:val="a8"/>
    <w:rsid w:val="00A714D9"/>
    <w:pPr>
      <w:spacing w:line="360" w:lineRule="auto"/>
      <w:jc w:val="center"/>
    </w:pPr>
    <w:rPr>
      <w:b/>
      <w:kern w:val="2"/>
      <w:sz w:val="44"/>
      <w:szCs w:val="24"/>
    </w:rPr>
  </w:style>
  <w:style w:type="paragraph" w:customStyle="1" w:styleId="aa">
    <w:name w:val="我的图及图标题"/>
    <w:next w:val="a8"/>
    <w:rsid w:val="00A714D9"/>
    <w:pPr>
      <w:spacing w:line="360" w:lineRule="auto"/>
      <w:jc w:val="center"/>
    </w:pPr>
    <w:rPr>
      <w:kern w:val="2"/>
      <w:sz w:val="21"/>
      <w:szCs w:val="24"/>
    </w:rPr>
  </w:style>
  <w:style w:type="paragraph" w:customStyle="1" w:styleId="ab">
    <w:name w:val="我的参考文献标题"/>
    <w:next w:val="a0"/>
    <w:rsid w:val="00A714D9"/>
    <w:pPr>
      <w:spacing w:beforeLines="50" w:before="50" w:line="360" w:lineRule="auto"/>
    </w:pPr>
    <w:rPr>
      <w:b/>
      <w:kern w:val="2"/>
      <w:sz w:val="28"/>
      <w:szCs w:val="24"/>
    </w:rPr>
  </w:style>
  <w:style w:type="paragraph" w:customStyle="1" w:styleId="a0">
    <w:name w:val="我的参考文献正文"/>
    <w:rsid w:val="00A714D9"/>
    <w:pPr>
      <w:numPr>
        <w:numId w:val="26"/>
      </w:numPr>
      <w:spacing w:line="400" w:lineRule="exact"/>
    </w:pPr>
    <w:rPr>
      <w:kern w:val="2"/>
      <w:sz w:val="24"/>
      <w:szCs w:val="24"/>
    </w:rPr>
  </w:style>
  <w:style w:type="paragraph" w:customStyle="1" w:styleId="1">
    <w:name w:val="我的标题1"/>
    <w:next w:val="a8"/>
    <w:rsid w:val="00A714D9"/>
    <w:pPr>
      <w:numPr>
        <w:numId w:val="28"/>
      </w:numPr>
      <w:outlineLvl w:val="0"/>
    </w:pPr>
    <w:rPr>
      <w:rFonts w:eastAsia="仿宋"/>
      <w:b/>
      <w:kern w:val="2"/>
      <w:sz w:val="30"/>
      <w:szCs w:val="24"/>
    </w:rPr>
  </w:style>
  <w:style w:type="paragraph" w:customStyle="1" w:styleId="2">
    <w:name w:val="我的标题2"/>
    <w:next w:val="a8"/>
    <w:rsid w:val="00A714D9"/>
    <w:pPr>
      <w:numPr>
        <w:ilvl w:val="1"/>
        <w:numId w:val="28"/>
      </w:numPr>
      <w:outlineLvl w:val="1"/>
    </w:pPr>
    <w:rPr>
      <w:rFonts w:eastAsia="仿宋"/>
      <w:b/>
      <w:kern w:val="2"/>
      <w:sz w:val="28"/>
      <w:szCs w:val="24"/>
    </w:rPr>
  </w:style>
  <w:style w:type="paragraph" w:customStyle="1" w:styleId="3">
    <w:name w:val="我的标题3"/>
    <w:next w:val="a8"/>
    <w:rsid w:val="00A714D9"/>
    <w:pPr>
      <w:numPr>
        <w:ilvl w:val="2"/>
        <w:numId w:val="28"/>
      </w:numPr>
      <w:outlineLvl w:val="2"/>
    </w:pPr>
    <w:rPr>
      <w:rFonts w:eastAsia="仿宋"/>
      <w:b/>
      <w:kern w:val="2"/>
      <w:sz w:val="24"/>
      <w:szCs w:val="24"/>
    </w:rPr>
  </w:style>
  <w:style w:type="paragraph" w:customStyle="1" w:styleId="4">
    <w:name w:val="我的标题4"/>
    <w:next w:val="a8"/>
    <w:rsid w:val="00A714D9"/>
    <w:pPr>
      <w:numPr>
        <w:ilvl w:val="3"/>
        <w:numId w:val="28"/>
      </w:numPr>
      <w:spacing w:line="400" w:lineRule="exact"/>
      <w:outlineLvl w:val="3"/>
    </w:pPr>
    <w:rPr>
      <w:rFonts w:eastAsia="楷体"/>
      <w:kern w:val="2"/>
      <w:sz w:val="24"/>
      <w:szCs w:val="24"/>
    </w:rPr>
  </w:style>
  <w:style w:type="table" w:customStyle="1" w:styleId="ac">
    <w:name w:val="我的三线表"/>
    <w:basedOn w:val="a4"/>
    <w:rsid w:val="00A714D9"/>
    <w:pPr>
      <w:jc w:val="center"/>
    </w:pPr>
    <w:rPr>
      <w:sz w:val="24"/>
      <w:szCs w:val="24"/>
    </w:rPr>
    <w:tblPr>
      <w:jc w:val="center"/>
      <w:tblInd w:w="0" w:type="dxa"/>
      <w:tblBorders>
        <w:top w:val="single" w:sz="4" w:space="0" w:color="auto"/>
        <w:bottom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a1">
    <w:name w:val="我的项目编号"/>
    <w:rsid w:val="00A714D9"/>
    <w:pPr>
      <w:numPr>
        <w:numId w:val="33"/>
      </w:numPr>
      <w:spacing w:line="400" w:lineRule="exact"/>
      <w:jc w:val="both"/>
    </w:pPr>
    <w:rPr>
      <w:rFonts w:eastAsia="仿宋"/>
      <w:kern w:val="2"/>
      <w:sz w:val="24"/>
      <w:szCs w:val="24"/>
    </w:rPr>
  </w:style>
  <w:style w:type="table" w:customStyle="1" w:styleId="ad">
    <w:name w:val="我的公式表"/>
    <w:basedOn w:val="a4"/>
    <w:rsid w:val="00A714D9"/>
    <w:pPr>
      <w:jc w:val="center"/>
    </w:pPr>
    <w:rPr>
      <w:sz w:val="24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lastCol">
      <w:pPr>
        <w:wordWrap/>
        <w:spacing w:line="240" w:lineRule="auto"/>
        <w:jc w:val="right"/>
      </w:pPr>
    </w:tblStylePr>
  </w:style>
  <w:style w:type="character" w:styleId="ae">
    <w:name w:val="Placeholder Text"/>
    <w:basedOn w:val="a3"/>
    <w:uiPriority w:val="99"/>
    <w:semiHidden/>
    <w:rsid w:val="00161A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3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&#27169;&#26495;\&#25991;&#31456;&#24207;&#21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文章序号.dot</Template>
  <TotalTime>19</TotalTime>
  <Pages>1</Pages>
  <Words>34</Words>
  <Characters>195</Characters>
  <Application>Microsoft Office Word</Application>
  <DocSecurity>0</DocSecurity>
  <Lines>1</Lines>
  <Paragraphs>1</Paragraphs>
  <ScaleCrop>false</ScaleCrop>
  <Company>我的公司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我的计算机</dc:creator>
  <cp:keywords/>
  <dc:description/>
  <cp:lastModifiedBy>admin</cp:lastModifiedBy>
  <cp:revision>3</cp:revision>
  <dcterms:created xsi:type="dcterms:W3CDTF">2016-08-14T01:38:00Z</dcterms:created>
  <dcterms:modified xsi:type="dcterms:W3CDTF">2016-08-14T01:57:00Z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